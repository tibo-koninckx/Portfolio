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045C" w14:textId="6E000BBB" w:rsidR="004E6137" w:rsidRDefault="00DE35B8" w:rsidP="00D36F1E">
      <w:pPr>
        <w:spacing w:after="0"/>
        <w:jc w:val="right"/>
        <w:rPr>
          <w:rFonts w:ascii="Arial" w:hAnsi="Arial" w:cs="Arial"/>
          <w:b/>
          <w:color w:val="006600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Tibo</w:t>
      </w:r>
      <w:r w:rsidR="00F7472D">
        <w:rPr>
          <w:rFonts w:ascii="Arial" w:hAnsi="Arial" w:cs="Arial"/>
          <w:sz w:val="72"/>
          <w:szCs w:val="72"/>
        </w:rPr>
        <w:t xml:space="preserve"> </w:t>
      </w:r>
      <w:r>
        <w:rPr>
          <w:rFonts w:ascii="Arial" w:hAnsi="Arial" w:cs="Arial"/>
          <w:b/>
          <w:color w:val="006600"/>
          <w:sz w:val="72"/>
          <w:szCs w:val="72"/>
        </w:rPr>
        <w:t>Koninckx</w:t>
      </w:r>
    </w:p>
    <w:p w14:paraId="530DF9AA" w14:textId="2F7B13D1" w:rsidR="00D36F1E" w:rsidRPr="004E6137" w:rsidRDefault="00DE35B8" w:rsidP="001716C4">
      <w:pPr>
        <w:pStyle w:val="boekhouderadresgegevens"/>
      </w:pPr>
      <w:r>
        <w:rPr>
          <w:rStyle w:val="boekhouderadresgegevensChar"/>
        </w:rPr>
        <w:t xml:space="preserve">De </w:t>
      </w:r>
      <w:proofErr w:type="spellStart"/>
      <w:r>
        <w:rPr>
          <w:rStyle w:val="boekhouderadresgegevensChar"/>
        </w:rPr>
        <w:t>Stappe</w:t>
      </w:r>
      <w:proofErr w:type="spellEnd"/>
      <w:r>
        <w:rPr>
          <w:rStyle w:val="boekhouderadresgegevensChar"/>
        </w:rPr>
        <w:t xml:space="preserve"> </w:t>
      </w:r>
      <w:r w:rsidR="007F3978">
        <w:t xml:space="preserve">, </w:t>
      </w:r>
      <w:r>
        <w:rPr>
          <w:rStyle w:val="boekhouderadresgegevensChar"/>
        </w:rPr>
        <w:t>24</w:t>
      </w:r>
      <w:r w:rsidR="00BF2338">
        <w:t>,</w:t>
      </w:r>
      <w:r w:rsidR="007F3978">
        <w:t xml:space="preserve"> </w:t>
      </w:r>
      <w:r>
        <w:rPr>
          <w:rStyle w:val="boekhouderadresgegevensChar"/>
        </w:rPr>
        <w:t>Mortsel</w:t>
      </w:r>
    </w:p>
    <w:p w14:paraId="5A2FCA18" w14:textId="4F626236" w:rsidR="00D36F1E" w:rsidRPr="004E6137" w:rsidRDefault="00DE35B8" w:rsidP="001716C4">
      <w:pPr>
        <w:pStyle w:val="boekhouderadresgegevens"/>
      </w:pPr>
      <w:r>
        <w:rPr>
          <w:rStyle w:val="boekhouderadresgegevensChar"/>
        </w:rPr>
        <w:t>0486544501</w:t>
      </w:r>
    </w:p>
    <w:p w14:paraId="7668E4AA" w14:textId="3B3359DF" w:rsidR="008B438D" w:rsidRPr="00F525A6" w:rsidRDefault="00DE35B8" w:rsidP="001716C4">
      <w:pPr>
        <w:pStyle w:val="boekhouderadresgegevens"/>
      </w:pPr>
      <w:r>
        <w:t>Tibo.koninckx@gmail.com</w:t>
      </w:r>
    </w:p>
    <w:p w14:paraId="311947D1" w14:textId="1E89CB11" w:rsidR="008B438D" w:rsidRDefault="002709EB" w:rsidP="001716C4">
      <w:pPr>
        <w:pStyle w:val="boekhouderadresgegevens"/>
      </w:pPr>
      <w:r>
        <w:rPr>
          <w:rStyle w:val="boekhouderadresgegevensChar"/>
        </w:rPr>
        <w:t>°</w:t>
      </w:r>
      <w:r w:rsidR="00DE35B8">
        <w:rPr>
          <w:rStyle w:val="boekhouderadresgegevensChar"/>
        </w:rPr>
        <w:t>19/11/2003</w:t>
      </w:r>
      <w:r w:rsidR="007F3978">
        <w:t xml:space="preserve"> </w:t>
      </w:r>
      <w:r w:rsidR="000A0683">
        <w:rPr>
          <w:rFonts w:ascii="Century Gothic" w:hAnsi="Century Gothic"/>
        </w:rPr>
        <w:t>–</w:t>
      </w:r>
      <w:r w:rsidR="007F3978">
        <w:t xml:space="preserve"> </w:t>
      </w:r>
      <w:r w:rsidR="00DE35B8">
        <w:rPr>
          <w:rStyle w:val="boekhouderadresgegevensChar"/>
        </w:rPr>
        <w:t>Mortsel</w:t>
      </w:r>
    </w:p>
    <w:p w14:paraId="374055DC" w14:textId="77777777" w:rsidR="008B438D" w:rsidRPr="008B438D" w:rsidRDefault="008B438D" w:rsidP="001716C4">
      <w:pPr>
        <w:pStyle w:val="Boekhouderkop"/>
        <w:tabs>
          <w:tab w:val="left" w:pos="5954"/>
        </w:tabs>
        <w:spacing w:before="240"/>
      </w:pPr>
      <w:r w:rsidRPr="008B438D">
        <w:t>Profiel</w:t>
      </w:r>
    </w:p>
    <w:p w14:paraId="3A2AAAAB" w14:textId="70B4633C" w:rsidR="007413FD" w:rsidRPr="003102C9" w:rsidRDefault="00636174" w:rsidP="009903A9">
      <w:pPr>
        <w:pStyle w:val="boekhoudertekst"/>
      </w:pPr>
      <w:r>
        <w:rPr>
          <w:rStyle w:val="boekhoudertekstChar"/>
        </w:rPr>
        <w:t>Ik ben op zoek naar een voltijdse functie in het ICT departement van een bedrijf.</w:t>
      </w:r>
    </w:p>
    <w:p w14:paraId="1FDCE812" w14:textId="77777777" w:rsidR="008B438D" w:rsidRPr="004545A9" w:rsidRDefault="008B438D" w:rsidP="00C51BB7">
      <w:pPr>
        <w:pStyle w:val="Boekhouderkop"/>
        <w:spacing w:before="360"/>
        <w:rPr>
          <w:sz w:val="24"/>
          <w:szCs w:val="24"/>
        </w:rPr>
      </w:pPr>
      <w:r>
        <w:t>Opleidingen</w:t>
      </w:r>
    </w:p>
    <w:p w14:paraId="78BFB821" w14:textId="51505B2B" w:rsidR="004545A9" w:rsidRPr="00DB5FE7" w:rsidRDefault="004545A9" w:rsidP="007C581E">
      <w:pPr>
        <w:tabs>
          <w:tab w:val="left" w:pos="2835"/>
          <w:tab w:val="right" w:pos="9070"/>
        </w:tabs>
        <w:spacing w:before="240" w:after="0"/>
        <w:rPr>
          <w:rFonts w:ascii="Arial" w:hAnsi="Arial" w:cs="Arial"/>
        </w:rPr>
      </w:pPr>
    </w:p>
    <w:p w14:paraId="6E07AFAA" w14:textId="6C862FD2" w:rsidR="004545A9" w:rsidRPr="00DB5FE7" w:rsidRDefault="00996D6C" w:rsidP="007C581E">
      <w:pPr>
        <w:tabs>
          <w:tab w:val="left" w:pos="2835"/>
          <w:tab w:val="right" w:pos="9070"/>
        </w:tabs>
        <w:rPr>
          <w:rFonts w:ascii="Arial" w:hAnsi="Arial" w:cs="Arial"/>
          <w:b/>
          <w:bCs/>
        </w:rPr>
      </w:pPr>
      <w:r w:rsidRPr="00996D6C">
        <w:rPr>
          <w:rStyle w:val="boekhoudertekstboldChar"/>
        </w:rPr>
        <w:t>Programmeren</w:t>
      </w:r>
      <w:r w:rsidRPr="00DB5FE7">
        <w:rPr>
          <w:rStyle w:val="boekhoudertekstboldChar"/>
        </w:rPr>
        <w:t xml:space="preserve"> </w:t>
      </w:r>
      <w:r w:rsidR="000A0683" w:rsidRPr="00DB5FE7">
        <w:rPr>
          <w:rFonts w:ascii="Century Gothic" w:hAnsi="Century Gothic"/>
        </w:rPr>
        <w:t>–</w:t>
      </w:r>
      <w:r w:rsidR="00FC6C90" w:rsidRPr="00DB5FE7">
        <w:rPr>
          <w:rFonts w:ascii="Arial" w:hAnsi="Arial" w:cs="Arial"/>
        </w:rPr>
        <w:t xml:space="preserve"> </w:t>
      </w:r>
      <w:r w:rsidRPr="002637E8">
        <w:rPr>
          <w:rStyle w:val="boekhoudertekstChar"/>
        </w:rPr>
        <w:t>Thomas More Sint-Katelijne-Waver</w:t>
      </w:r>
      <w:r w:rsidR="00FC6C90" w:rsidRPr="00DB5FE7">
        <w:rPr>
          <w:rFonts w:ascii="Arial" w:hAnsi="Arial" w:cs="Arial"/>
        </w:rPr>
        <w:tab/>
      </w:r>
      <w:r w:rsidR="00655C5C">
        <w:rPr>
          <w:rStyle w:val="boekhoudertekstChar"/>
        </w:rPr>
        <w:t>2022</w:t>
      </w:r>
      <w:r w:rsidR="007227A3" w:rsidRPr="00DB5FE7">
        <w:rPr>
          <w:rStyle w:val="boekhoudertekstChar"/>
        </w:rPr>
        <w:t xml:space="preserve"> </w:t>
      </w:r>
      <w:r w:rsidR="000A0683" w:rsidRPr="00DB5FE7">
        <w:rPr>
          <w:rFonts w:ascii="Century Gothic" w:hAnsi="Century Gothic"/>
        </w:rPr>
        <w:t>–</w:t>
      </w:r>
      <w:r w:rsidR="007227A3" w:rsidRPr="00DB5FE7">
        <w:rPr>
          <w:rStyle w:val="boekhoudertekstChar"/>
        </w:rPr>
        <w:t xml:space="preserve"> </w:t>
      </w:r>
      <w:r w:rsidR="00655C5C">
        <w:rPr>
          <w:rStyle w:val="boekhoudertekstChar"/>
        </w:rPr>
        <w:t>nu</w:t>
      </w:r>
      <w:r w:rsidR="00DA4153" w:rsidRPr="00DB5FE7">
        <w:rPr>
          <w:rFonts w:ascii="Arial" w:hAnsi="Arial" w:cs="Arial"/>
        </w:rPr>
        <w:br/>
      </w:r>
      <w:r w:rsidR="002637E8" w:rsidRPr="00DB5FE7">
        <w:rPr>
          <w:rStyle w:val="boekhoudertekstChar"/>
          <w:b/>
          <w:bCs/>
        </w:rPr>
        <w:t xml:space="preserve">Accountancy &amp; IT </w:t>
      </w:r>
      <w:r w:rsidR="002637E8" w:rsidRPr="00DB5FE7">
        <w:rPr>
          <w:rFonts w:ascii="Century Gothic" w:hAnsi="Century Gothic"/>
        </w:rPr>
        <w:t xml:space="preserve">– </w:t>
      </w:r>
      <w:r w:rsidR="002637E8" w:rsidRPr="002637E8">
        <w:rPr>
          <w:rStyle w:val="boekhoudertekstChar"/>
        </w:rPr>
        <w:t>Sint-Jozefinstituut Kontich</w:t>
      </w:r>
      <w:r w:rsidR="002637E8">
        <w:rPr>
          <w:rStyle w:val="boekhoudertekstChar"/>
        </w:rPr>
        <w:tab/>
      </w:r>
      <w:r w:rsidR="00655C5C">
        <w:rPr>
          <w:rStyle w:val="boekhoudertekstChar"/>
        </w:rPr>
        <w:t>2016</w:t>
      </w:r>
      <w:r w:rsidR="002637E8">
        <w:rPr>
          <w:rStyle w:val="boekhoudertekstChar"/>
        </w:rPr>
        <w:t xml:space="preserve"> </w:t>
      </w:r>
      <w:r w:rsidR="002637E8" w:rsidRPr="00DB5FE7">
        <w:rPr>
          <w:rFonts w:ascii="Century Gothic" w:hAnsi="Century Gothic"/>
        </w:rPr>
        <w:t xml:space="preserve">– </w:t>
      </w:r>
      <w:r w:rsidR="00655C5C">
        <w:rPr>
          <w:rFonts w:ascii="Arial" w:hAnsi="Arial" w:cs="Arial"/>
        </w:rPr>
        <w:t>2022</w:t>
      </w:r>
    </w:p>
    <w:p w14:paraId="37EAF954" w14:textId="77777777" w:rsidR="008B438D" w:rsidRPr="008B438D" w:rsidRDefault="00C37780" w:rsidP="00C51BB7">
      <w:pPr>
        <w:pStyle w:val="Boekhouderkop"/>
        <w:spacing w:before="360"/>
      </w:pPr>
      <w:r>
        <w:t>V</w:t>
      </w:r>
      <w:r w:rsidR="005B2EA4">
        <w:t>aardigheden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693"/>
        <w:gridCol w:w="2865"/>
      </w:tblGrid>
      <w:tr w:rsidR="00EC7724" w:rsidRPr="004E6137" w14:paraId="3DE0C30F" w14:textId="77777777" w:rsidTr="005B5494">
        <w:trPr>
          <w:trHeight w:val="284"/>
        </w:trPr>
        <w:tc>
          <w:tcPr>
            <w:tcW w:w="3510" w:type="dxa"/>
            <w:shd w:val="clear" w:color="auto" w:fill="auto"/>
          </w:tcPr>
          <w:p w14:paraId="4C6BECFF" w14:textId="77777777" w:rsidR="00EC7724" w:rsidRPr="004E6137" w:rsidRDefault="00EC7724" w:rsidP="007C581E">
            <w:pPr>
              <w:tabs>
                <w:tab w:val="left" w:pos="2835"/>
                <w:tab w:val="left" w:pos="5670"/>
              </w:tabs>
              <w:spacing w:before="240" w:after="0" w:line="240" w:lineRule="auto"/>
              <w:rPr>
                <w:rFonts w:ascii="Arial" w:hAnsi="Arial" w:cs="Arial"/>
                <w:b/>
                <w:smallCaps/>
              </w:rPr>
            </w:pPr>
            <w:r w:rsidRPr="004E6137">
              <w:rPr>
                <w:rFonts w:ascii="Arial" w:hAnsi="Arial" w:cs="Arial"/>
                <w:b/>
                <w:smallCaps/>
              </w:rPr>
              <w:t>Talen</w:t>
            </w:r>
          </w:p>
        </w:tc>
        <w:tc>
          <w:tcPr>
            <w:tcW w:w="2693" w:type="dxa"/>
            <w:shd w:val="clear" w:color="auto" w:fill="auto"/>
          </w:tcPr>
          <w:p w14:paraId="636FD88A" w14:textId="77777777" w:rsidR="00EC7724" w:rsidRPr="004E6137" w:rsidRDefault="00EC7724" w:rsidP="00B92B0C">
            <w:pPr>
              <w:tabs>
                <w:tab w:val="left" w:pos="2835"/>
                <w:tab w:val="left" w:pos="5670"/>
              </w:tabs>
              <w:spacing w:before="240" w:after="0" w:line="240" w:lineRule="auto"/>
              <w:ind w:left="-250" w:firstLine="142"/>
              <w:rPr>
                <w:rFonts w:ascii="Arial" w:hAnsi="Arial" w:cs="Arial"/>
                <w:b/>
                <w:smallCaps/>
              </w:rPr>
            </w:pPr>
            <w:r w:rsidRPr="004E6137">
              <w:rPr>
                <w:rFonts w:ascii="Arial" w:hAnsi="Arial" w:cs="Arial"/>
                <w:b/>
                <w:smallCaps/>
              </w:rPr>
              <w:t>Computer</w:t>
            </w:r>
          </w:p>
        </w:tc>
        <w:tc>
          <w:tcPr>
            <w:tcW w:w="2865" w:type="dxa"/>
            <w:shd w:val="clear" w:color="auto" w:fill="auto"/>
          </w:tcPr>
          <w:p w14:paraId="54D3012B" w14:textId="77777777" w:rsidR="00EC7724" w:rsidRPr="004E6137" w:rsidRDefault="00EC7724" w:rsidP="00162299">
            <w:pPr>
              <w:tabs>
                <w:tab w:val="left" w:pos="2835"/>
                <w:tab w:val="left" w:pos="5670"/>
              </w:tabs>
              <w:spacing w:before="240" w:after="0" w:line="240" w:lineRule="auto"/>
              <w:ind w:firstLine="601"/>
              <w:rPr>
                <w:rFonts w:ascii="Arial" w:hAnsi="Arial" w:cs="Arial"/>
                <w:b/>
                <w:smallCaps/>
              </w:rPr>
            </w:pPr>
            <w:r w:rsidRPr="004E6137">
              <w:rPr>
                <w:rFonts w:ascii="Arial" w:hAnsi="Arial" w:cs="Arial"/>
                <w:b/>
                <w:smallCaps/>
              </w:rPr>
              <w:t>Persoonlijk</w:t>
            </w:r>
          </w:p>
        </w:tc>
      </w:tr>
      <w:tr w:rsidR="00EC7724" w:rsidRPr="004E6137" w14:paraId="134FF908" w14:textId="77777777" w:rsidTr="005B5494">
        <w:trPr>
          <w:trHeight w:val="340"/>
        </w:trPr>
        <w:tc>
          <w:tcPr>
            <w:tcW w:w="3510" w:type="dxa"/>
            <w:shd w:val="clear" w:color="auto" w:fill="auto"/>
          </w:tcPr>
          <w:p w14:paraId="72A7FAA0" w14:textId="1C080837" w:rsidR="00EC7724" w:rsidRPr="004E6137" w:rsidRDefault="00EC7724" w:rsidP="00B92B0C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4E6137">
              <w:rPr>
                <w:rFonts w:ascii="Arial" w:hAnsi="Arial" w:cs="Arial"/>
                <w:color w:val="006600"/>
              </w:rPr>
              <w:sym w:font="Wingdings" w:char="F077"/>
            </w:r>
            <w:r w:rsidRPr="004E6137">
              <w:rPr>
                <w:rFonts w:ascii="Arial" w:hAnsi="Arial" w:cs="Arial"/>
                <w:color w:val="006600"/>
              </w:rPr>
              <w:t xml:space="preserve"> </w:t>
            </w:r>
            <w:r w:rsidR="00996D6C">
              <w:rPr>
                <w:rStyle w:val="boekhoudertekstChar"/>
              </w:rPr>
              <w:t>Nederlands</w:t>
            </w:r>
            <w:r w:rsidRPr="004E6137">
              <w:rPr>
                <w:rFonts w:ascii="Arial" w:hAnsi="Arial" w:cs="Arial"/>
              </w:rPr>
              <w:t xml:space="preserve">: </w:t>
            </w:r>
            <w:r w:rsidR="00996D6C">
              <w:rPr>
                <w:rStyle w:val="boekhoudertekstChar"/>
              </w:rPr>
              <w:t>Moedertaal</w:t>
            </w:r>
            <w:r w:rsidRPr="004E6137">
              <w:rPr>
                <w:rFonts w:ascii="Arial" w:hAnsi="Arial" w:cs="Arial"/>
              </w:rPr>
              <w:tab/>
            </w:r>
          </w:p>
        </w:tc>
        <w:tc>
          <w:tcPr>
            <w:tcW w:w="2693" w:type="dxa"/>
            <w:shd w:val="clear" w:color="auto" w:fill="auto"/>
          </w:tcPr>
          <w:p w14:paraId="3146C6B5" w14:textId="2232553A" w:rsidR="00EC7724" w:rsidRPr="004E6137" w:rsidRDefault="00EC7724" w:rsidP="00B92B0C">
            <w:pPr>
              <w:tabs>
                <w:tab w:val="left" w:pos="2835"/>
                <w:tab w:val="left" w:pos="5670"/>
              </w:tabs>
              <w:spacing w:after="0" w:line="240" w:lineRule="auto"/>
              <w:ind w:hanging="108"/>
              <w:rPr>
                <w:rFonts w:ascii="Arial" w:hAnsi="Arial" w:cs="Arial"/>
                <w:b/>
                <w:smallCaps/>
              </w:rPr>
            </w:pPr>
            <w:r w:rsidRPr="004E6137">
              <w:rPr>
                <w:rFonts w:ascii="Arial" w:hAnsi="Arial" w:cs="Arial"/>
                <w:color w:val="006600"/>
              </w:rPr>
              <w:sym w:font="Wingdings" w:char="F077"/>
            </w:r>
            <w:r w:rsidRPr="004E6137">
              <w:rPr>
                <w:rFonts w:ascii="Arial" w:hAnsi="Arial" w:cs="Arial"/>
                <w:color w:val="006600"/>
              </w:rPr>
              <w:t xml:space="preserve"> </w:t>
            </w:r>
            <w:r w:rsidR="00B4761B">
              <w:rPr>
                <w:rStyle w:val="boekhoudertekstChar"/>
              </w:rPr>
              <w:t xml:space="preserve">Microsoft Office: </w:t>
            </w:r>
          </w:p>
        </w:tc>
        <w:tc>
          <w:tcPr>
            <w:tcW w:w="2865" w:type="dxa"/>
            <w:shd w:val="clear" w:color="auto" w:fill="auto"/>
          </w:tcPr>
          <w:p w14:paraId="0341EDE4" w14:textId="3C457C90" w:rsidR="00EC7724" w:rsidRPr="004E6137" w:rsidRDefault="00EC7724" w:rsidP="00162299">
            <w:pPr>
              <w:tabs>
                <w:tab w:val="left" w:pos="2835"/>
                <w:tab w:val="left" w:pos="5670"/>
              </w:tabs>
              <w:spacing w:after="0" w:line="240" w:lineRule="auto"/>
              <w:ind w:firstLine="601"/>
              <w:rPr>
                <w:rFonts w:ascii="Arial" w:hAnsi="Arial" w:cs="Arial"/>
                <w:b/>
                <w:smallCaps/>
              </w:rPr>
            </w:pPr>
            <w:r w:rsidRPr="004E6137">
              <w:rPr>
                <w:rFonts w:ascii="Arial" w:hAnsi="Arial" w:cs="Arial"/>
                <w:color w:val="006600"/>
              </w:rPr>
              <w:sym w:font="Wingdings" w:char="F077"/>
            </w:r>
            <w:r w:rsidRPr="004E6137">
              <w:rPr>
                <w:rFonts w:ascii="Arial" w:hAnsi="Arial" w:cs="Arial"/>
                <w:color w:val="006600"/>
              </w:rPr>
              <w:t xml:space="preserve"> </w:t>
            </w:r>
            <w:r w:rsidR="00300162">
              <w:rPr>
                <w:rStyle w:val="boekhoudertekstChar"/>
              </w:rPr>
              <w:t>Mondelinge en      schriftelijke communicatie</w:t>
            </w:r>
            <w:r w:rsidRPr="004E6137">
              <w:rPr>
                <w:rFonts w:ascii="Arial" w:hAnsi="Arial" w:cs="Arial"/>
              </w:rPr>
              <w:tab/>
            </w:r>
          </w:p>
        </w:tc>
      </w:tr>
      <w:tr w:rsidR="00EC7724" w:rsidRPr="004E6137" w14:paraId="48C4CD3E" w14:textId="77777777" w:rsidTr="005B5494">
        <w:trPr>
          <w:trHeight w:val="340"/>
        </w:trPr>
        <w:tc>
          <w:tcPr>
            <w:tcW w:w="3510" w:type="dxa"/>
            <w:shd w:val="clear" w:color="auto" w:fill="auto"/>
          </w:tcPr>
          <w:p w14:paraId="7E115A08" w14:textId="5B5B0A32" w:rsidR="00EC7724" w:rsidRPr="004E6137" w:rsidRDefault="00EC7724" w:rsidP="00B92B0C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  <w:b/>
                <w:smallCaps/>
              </w:rPr>
            </w:pPr>
            <w:r w:rsidRPr="004E6137">
              <w:rPr>
                <w:rFonts w:ascii="Arial" w:hAnsi="Arial" w:cs="Arial"/>
                <w:color w:val="006600"/>
              </w:rPr>
              <w:sym w:font="Wingdings" w:char="F077"/>
            </w:r>
            <w:r w:rsidRPr="004E6137">
              <w:rPr>
                <w:rFonts w:ascii="Arial" w:hAnsi="Arial" w:cs="Arial"/>
                <w:color w:val="006600"/>
              </w:rPr>
              <w:t xml:space="preserve"> </w:t>
            </w:r>
            <w:r w:rsidR="00996D6C">
              <w:rPr>
                <w:rStyle w:val="boekhoudertekstChar"/>
              </w:rPr>
              <w:t xml:space="preserve">Frans: </w:t>
            </w:r>
            <w:r w:rsidR="005B5494">
              <w:rPr>
                <w:rStyle w:val="boekhoudertekstChar"/>
              </w:rPr>
              <w:t>Tweetalig</w:t>
            </w:r>
          </w:p>
        </w:tc>
        <w:tc>
          <w:tcPr>
            <w:tcW w:w="2693" w:type="dxa"/>
            <w:shd w:val="clear" w:color="auto" w:fill="auto"/>
          </w:tcPr>
          <w:p w14:paraId="7AB7E99A" w14:textId="3FD3AA72" w:rsidR="00EC7724" w:rsidRPr="004E6137" w:rsidRDefault="00EC7724" w:rsidP="00162299">
            <w:pPr>
              <w:tabs>
                <w:tab w:val="left" w:pos="2835"/>
                <w:tab w:val="left" w:pos="5670"/>
              </w:tabs>
              <w:spacing w:after="0" w:line="240" w:lineRule="auto"/>
              <w:ind w:hanging="108"/>
              <w:rPr>
                <w:rFonts w:ascii="Arial" w:hAnsi="Arial" w:cs="Arial"/>
                <w:b/>
                <w:smallCaps/>
              </w:rPr>
            </w:pPr>
            <w:r w:rsidRPr="004E6137">
              <w:rPr>
                <w:rFonts w:ascii="Arial" w:hAnsi="Arial" w:cs="Arial"/>
                <w:color w:val="006600"/>
              </w:rPr>
              <w:sym w:font="Wingdings" w:char="F077"/>
            </w:r>
            <w:r w:rsidRPr="004E6137">
              <w:rPr>
                <w:rFonts w:ascii="Arial" w:hAnsi="Arial" w:cs="Arial"/>
                <w:color w:val="006600"/>
              </w:rPr>
              <w:t xml:space="preserve"> </w:t>
            </w:r>
            <w:proofErr w:type="spellStart"/>
            <w:r w:rsidR="005B5494">
              <w:rPr>
                <w:rStyle w:val="boekhoudertekstChar"/>
              </w:rPr>
              <w:t>PostgreSQL</w:t>
            </w:r>
            <w:proofErr w:type="spellEnd"/>
          </w:p>
        </w:tc>
        <w:tc>
          <w:tcPr>
            <w:tcW w:w="2865" w:type="dxa"/>
            <w:shd w:val="clear" w:color="auto" w:fill="auto"/>
          </w:tcPr>
          <w:p w14:paraId="7C89AD28" w14:textId="1717692B" w:rsidR="00EC7724" w:rsidRPr="004E6137" w:rsidRDefault="00EC7724" w:rsidP="00162299">
            <w:pPr>
              <w:tabs>
                <w:tab w:val="left" w:pos="2835"/>
                <w:tab w:val="left" w:pos="5670"/>
              </w:tabs>
              <w:spacing w:after="0" w:line="240" w:lineRule="auto"/>
              <w:ind w:firstLine="601"/>
              <w:rPr>
                <w:rFonts w:ascii="Arial" w:hAnsi="Arial" w:cs="Arial"/>
                <w:b/>
                <w:smallCaps/>
              </w:rPr>
            </w:pPr>
            <w:r w:rsidRPr="004E6137">
              <w:rPr>
                <w:rFonts w:ascii="Arial" w:hAnsi="Arial" w:cs="Arial"/>
                <w:color w:val="006600"/>
              </w:rPr>
              <w:sym w:font="Wingdings" w:char="F077"/>
            </w:r>
            <w:r w:rsidRPr="004E6137">
              <w:rPr>
                <w:rFonts w:ascii="Arial" w:hAnsi="Arial" w:cs="Arial"/>
                <w:color w:val="006600"/>
              </w:rPr>
              <w:t xml:space="preserve"> </w:t>
            </w:r>
            <w:r w:rsidR="008850E2" w:rsidRPr="00D46D6D">
              <w:rPr>
                <w:rStyle w:val="boekhoudertekstChar"/>
              </w:rPr>
              <w:t>F</w:t>
            </w:r>
            <w:r w:rsidR="008850E2">
              <w:rPr>
                <w:rStyle w:val="boekhoudertekstChar"/>
              </w:rPr>
              <w:t>lexibel</w:t>
            </w:r>
          </w:p>
        </w:tc>
      </w:tr>
      <w:tr w:rsidR="005B5494" w:rsidRPr="004E6137" w14:paraId="14AB9BBB" w14:textId="77777777" w:rsidTr="005B5494">
        <w:trPr>
          <w:trHeight w:val="340"/>
        </w:trPr>
        <w:tc>
          <w:tcPr>
            <w:tcW w:w="3510" w:type="dxa"/>
            <w:shd w:val="clear" w:color="auto" w:fill="auto"/>
          </w:tcPr>
          <w:p w14:paraId="7168EA5C" w14:textId="5E21413D" w:rsidR="005B5494" w:rsidRDefault="005B5494" w:rsidP="00E56803">
            <w:pPr>
              <w:tabs>
                <w:tab w:val="left" w:pos="2835"/>
                <w:tab w:val="left" w:pos="5670"/>
              </w:tabs>
              <w:spacing w:after="0" w:line="360" w:lineRule="auto"/>
              <w:rPr>
                <w:rStyle w:val="boekhoudertekstChar"/>
                <w:b/>
                <w:bCs/>
              </w:rPr>
            </w:pPr>
            <w:r w:rsidRPr="004E6137">
              <w:rPr>
                <w:rFonts w:ascii="Arial" w:hAnsi="Arial" w:cs="Arial"/>
                <w:color w:val="006600"/>
              </w:rPr>
              <w:sym w:font="Wingdings" w:char="F077"/>
            </w:r>
            <w:r w:rsidRPr="004E6137">
              <w:rPr>
                <w:rFonts w:ascii="Arial" w:hAnsi="Arial" w:cs="Arial"/>
                <w:color w:val="006600"/>
              </w:rPr>
              <w:t xml:space="preserve"> </w:t>
            </w:r>
            <w:r>
              <w:rPr>
                <w:rStyle w:val="boekhoudertekstChar"/>
              </w:rPr>
              <w:t>Engels: Basis</w:t>
            </w:r>
          </w:p>
          <w:p w14:paraId="4102AB26" w14:textId="69DD7F48" w:rsidR="005B5494" w:rsidRPr="004E6137" w:rsidRDefault="005B5494" w:rsidP="00B92B0C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  <w:b/>
                <w:smallCaps/>
              </w:rPr>
            </w:pPr>
          </w:p>
        </w:tc>
        <w:tc>
          <w:tcPr>
            <w:tcW w:w="2693" w:type="dxa"/>
            <w:shd w:val="clear" w:color="auto" w:fill="auto"/>
          </w:tcPr>
          <w:p w14:paraId="1E6CB2AA" w14:textId="15F7F2AE" w:rsidR="00D46D6D" w:rsidRPr="00D46D6D" w:rsidRDefault="005B5494" w:rsidP="00D46D6D">
            <w:pPr>
              <w:tabs>
                <w:tab w:val="left" w:pos="2835"/>
                <w:tab w:val="left" w:pos="5670"/>
              </w:tabs>
              <w:spacing w:after="0" w:line="240" w:lineRule="auto"/>
              <w:ind w:hanging="108"/>
              <w:rPr>
                <w:rFonts w:ascii="Arial" w:hAnsi="Arial" w:cs="Arial"/>
                <w:color w:val="000000"/>
              </w:rPr>
            </w:pPr>
            <w:r w:rsidRPr="004E6137">
              <w:rPr>
                <w:rFonts w:ascii="Arial" w:hAnsi="Arial" w:cs="Arial"/>
                <w:color w:val="006600"/>
              </w:rPr>
              <w:sym w:font="Wingdings" w:char="F077"/>
            </w:r>
            <w:r w:rsidRPr="004E6137">
              <w:rPr>
                <w:rFonts w:ascii="Arial" w:hAnsi="Arial" w:cs="Arial"/>
                <w:color w:val="006600"/>
              </w:rPr>
              <w:t xml:space="preserve"> </w:t>
            </w:r>
            <w:r>
              <w:rPr>
                <w:rStyle w:val="boekhoudertekstChar"/>
              </w:rPr>
              <w:t>Visual Studio</w:t>
            </w:r>
          </w:p>
        </w:tc>
        <w:tc>
          <w:tcPr>
            <w:tcW w:w="2865" w:type="dxa"/>
            <w:shd w:val="clear" w:color="auto" w:fill="auto"/>
          </w:tcPr>
          <w:p w14:paraId="4B0EDFC6" w14:textId="04ACB045" w:rsidR="005B5494" w:rsidRPr="004E6137" w:rsidRDefault="005B5494" w:rsidP="00162299">
            <w:pPr>
              <w:tabs>
                <w:tab w:val="left" w:pos="2835"/>
                <w:tab w:val="left" w:pos="5670"/>
              </w:tabs>
              <w:spacing w:after="0" w:line="240" w:lineRule="auto"/>
              <w:ind w:firstLine="601"/>
              <w:rPr>
                <w:rFonts w:ascii="Arial" w:hAnsi="Arial" w:cs="Arial"/>
                <w:b/>
                <w:smallCaps/>
              </w:rPr>
            </w:pPr>
            <w:r w:rsidRPr="004E6137">
              <w:rPr>
                <w:rFonts w:ascii="Arial" w:hAnsi="Arial" w:cs="Arial"/>
                <w:color w:val="006600"/>
              </w:rPr>
              <w:sym w:font="Wingdings" w:char="F077"/>
            </w:r>
            <w:r w:rsidRPr="004E6137">
              <w:rPr>
                <w:rFonts w:ascii="Arial" w:hAnsi="Arial" w:cs="Arial"/>
                <w:color w:val="006600"/>
              </w:rPr>
              <w:t xml:space="preserve"> </w:t>
            </w:r>
            <w:r>
              <w:rPr>
                <w:rStyle w:val="boekhoudertekstChar"/>
              </w:rPr>
              <w:t>Respectvol</w:t>
            </w:r>
          </w:p>
        </w:tc>
      </w:tr>
      <w:tr w:rsidR="005B5494" w:rsidRPr="004E6137" w14:paraId="047B12E4" w14:textId="77777777" w:rsidTr="005B5494">
        <w:trPr>
          <w:trHeight w:val="680"/>
        </w:trPr>
        <w:tc>
          <w:tcPr>
            <w:tcW w:w="3510" w:type="dxa"/>
            <w:shd w:val="clear" w:color="auto" w:fill="auto"/>
          </w:tcPr>
          <w:p w14:paraId="1681FE86" w14:textId="6AEDBB07" w:rsidR="005B5494" w:rsidRPr="0013675F" w:rsidRDefault="005B5494" w:rsidP="00E56803">
            <w:pPr>
              <w:tabs>
                <w:tab w:val="left" w:pos="2835"/>
                <w:tab w:val="left" w:pos="5670"/>
              </w:tabs>
              <w:spacing w:after="0"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693" w:type="dxa"/>
            <w:shd w:val="clear" w:color="auto" w:fill="auto"/>
          </w:tcPr>
          <w:p w14:paraId="087D4A2D" w14:textId="269463B4" w:rsidR="005B5494" w:rsidRDefault="005B5494" w:rsidP="00E56803">
            <w:pPr>
              <w:tabs>
                <w:tab w:val="left" w:pos="2835"/>
                <w:tab w:val="left" w:pos="5670"/>
              </w:tabs>
              <w:spacing w:after="0" w:line="360" w:lineRule="auto"/>
              <w:ind w:hanging="108"/>
              <w:rPr>
                <w:rStyle w:val="boekhoudertekstChar"/>
                <w:b/>
                <w:bCs/>
              </w:rPr>
            </w:pPr>
            <w:r w:rsidRPr="004E6137">
              <w:rPr>
                <w:rFonts w:ascii="Arial" w:hAnsi="Arial" w:cs="Arial"/>
                <w:color w:val="006600"/>
              </w:rPr>
              <w:sym w:font="Wingdings" w:char="F077"/>
            </w:r>
            <w:r>
              <w:rPr>
                <w:rStyle w:val="boekhoudertekstChar"/>
              </w:rPr>
              <w:t xml:space="preserve"> </w:t>
            </w:r>
            <w:proofErr w:type="spellStart"/>
            <w:r>
              <w:rPr>
                <w:rStyle w:val="boekhoudertekstChar"/>
              </w:rPr>
              <w:t>Intel</w:t>
            </w:r>
            <w:r w:rsidR="00D46D6D">
              <w:rPr>
                <w:rStyle w:val="boekhoudertekstChar"/>
              </w:rPr>
              <w:t>ij</w:t>
            </w:r>
            <w:proofErr w:type="spellEnd"/>
            <w:r w:rsidR="00D46D6D">
              <w:rPr>
                <w:rStyle w:val="boekhoudertekstChar"/>
              </w:rPr>
              <w:t xml:space="preserve"> IDEA</w:t>
            </w:r>
          </w:p>
          <w:p w14:paraId="140E06E4" w14:textId="68EBB086" w:rsidR="005B5494" w:rsidRPr="004E6137" w:rsidRDefault="005B5494" w:rsidP="00E56803">
            <w:pPr>
              <w:tabs>
                <w:tab w:val="left" w:pos="2835"/>
                <w:tab w:val="left" w:pos="5670"/>
              </w:tabs>
              <w:spacing w:after="0" w:line="240" w:lineRule="auto"/>
              <w:ind w:hanging="108"/>
              <w:rPr>
                <w:rFonts w:ascii="Arial" w:hAnsi="Arial" w:cs="Arial"/>
                <w:b/>
                <w:smallCaps/>
              </w:rPr>
            </w:pPr>
            <w:r w:rsidRPr="004E6137">
              <w:rPr>
                <w:rFonts w:ascii="Arial" w:hAnsi="Arial" w:cs="Arial"/>
                <w:color w:val="006600"/>
              </w:rPr>
              <w:sym w:font="Wingdings" w:char="F077"/>
            </w:r>
            <w:r w:rsidRPr="004E6137">
              <w:rPr>
                <w:rFonts w:ascii="Arial" w:hAnsi="Arial" w:cs="Arial"/>
                <w:color w:val="006600"/>
              </w:rPr>
              <w:t xml:space="preserve"> </w:t>
            </w:r>
            <w:r w:rsidR="00D46D6D">
              <w:rPr>
                <w:rStyle w:val="boekhoudertekstChar"/>
              </w:rPr>
              <w:t>C# en Java</w:t>
            </w:r>
            <w:r>
              <w:rPr>
                <w:rStyle w:val="boekhoudertekstChar"/>
                <w:b/>
                <w:bCs/>
              </w:rPr>
              <w:br/>
            </w:r>
          </w:p>
        </w:tc>
        <w:tc>
          <w:tcPr>
            <w:tcW w:w="2865" w:type="dxa"/>
            <w:shd w:val="clear" w:color="auto" w:fill="auto"/>
          </w:tcPr>
          <w:p w14:paraId="792B12BF" w14:textId="3B88AE4B" w:rsidR="005B5494" w:rsidRPr="004E6137" w:rsidRDefault="005B5494" w:rsidP="00E56803">
            <w:pPr>
              <w:tabs>
                <w:tab w:val="left" w:pos="2835"/>
                <w:tab w:val="left" w:pos="5670"/>
              </w:tabs>
              <w:spacing w:after="0" w:line="240" w:lineRule="auto"/>
              <w:ind w:firstLine="601"/>
              <w:rPr>
                <w:rFonts w:ascii="Arial" w:hAnsi="Arial" w:cs="Arial"/>
                <w:b/>
                <w:smallCaps/>
              </w:rPr>
            </w:pPr>
            <w:r w:rsidRPr="004E6137">
              <w:rPr>
                <w:rFonts w:ascii="Arial" w:hAnsi="Arial" w:cs="Arial"/>
                <w:color w:val="006600"/>
              </w:rPr>
              <w:sym w:font="Wingdings" w:char="F077"/>
            </w:r>
            <w:r w:rsidRPr="004E6137">
              <w:rPr>
                <w:rFonts w:ascii="Arial" w:hAnsi="Arial" w:cs="Arial"/>
                <w:color w:val="006600"/>
              </w:rPr>
              <w:t xml:space="preserve"> </w:t>
            </w:r>
            <w:r w:rsidRPr="008850E2">
              <w:rPr>
                <w:rStyle w:val="boekhoudertekstChar"/>
              </w:rPr>
              <w:t>Informatie delen met collega’s</w:t>
            </w:r>
          </w:p>
        </w:tc>
      </w:tr>
    </w:tbl>
    <w:p w14:paraId="63D10FD6" w14:textId="7B4E18BB" w:rsidR="000C1210" w:rsidRPr="00753DC1" w:rsidRDefault="000C1210" w:rsidP="00D46D6D">
      <w:pPr>
        <w:spacing w:before="240"/>
        <w:rPr>
          <w:rFonts w:ascii="Arial" w:hAnsi="Arial" w:cs="Arial"/>
          <w:color w:val="000000"/>
        </w:rPr>
      </w:pPr>
    </w:p>
    <w:sectPr w:rsidR="000C1210" w:rsidRPr="00753DC1" w:rsidSect="003D4C13">
      <w:pgSz w:w="11906" w:h="16838"/>
      <w:pgMar w:top="709" w:right="141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cumentProtection w:edit="forms" w:formatting="1" w:enforcement="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BC0"/>
    <w:rsid w:val="00000429"/>
    <w:rsid w:val="00013260"/>
    <w:rsid w:val="000202FA"/>
    <w:rsid w:val="00065DE1"/>
    <w:rsid w:val="000A0683"/>
    <w:rsid w:val="000A369D"/>
    <w:rsid w:val="000A42DF"/>
    <w:rsid w:val="000C1210"/>
    <w:rsid w:val="0013675F"/>
    <w:rsid w:val="00152ABE"/>
    <w:rsid w:val="00162299"/>
    <w:rsid w:val="001716C4"/>
    <w:rsid w:val="001E434F"/>
    <w:rsid w:val="001F1DBC"/>
    <w:rsid w:val="002606E0"/>
    <w:rsid w:val="002637E8"/>
    <w:rsid w:val="002709EB"/>
    <w:rsid w:val="00300162"/>
    <w:rsid w:val="003102C9"/>
    <w:rsid w:val="0031372E"/>
    <w:rsid w:val="00371886"/>
    <w:rsid w:val="003D4C13"/>
    <w:rsid w:val="004545A9"/>
    <w:rsid w:val="00471A2F"/>
    <w:rsid w:val="004E27A3"/>
    <w:rsid w:val="004E6137"/>
    <w:rsid w:val="004F3B0C"/>
    <w:rsid w:val="00537401"/>
    <w:rsid w:val="005B2EA4"/>
    <w:rsid w:val="005B5494"/>
    <w:rsid w:val="005D4EAD"/>
    <w:rsid w:val="00636174"/>
    <w:rsid w:val="00655C5C"/>
    <w:rsid w:val="00662107"/>
    <w:rsid w:val="00663961"/>
    <w:rsid w:val="006A1BC0"/>
    <w:rsid w:val="006B1AB7"/>
    <w:rsid w:val="006D5F4D"/>
    <w:rsid w:val="006E4334"/>
    <w:rsid w:val="006F017A"/>
    <w:rsid w:val="007227A3"/>
    <w:rsid w:val="00734D25"/>
    <w:rsid w:val="007413FD"/>
    <w:rsid w:val="00753DC1"/>
    <w:rsid w:val="007C581E"/>
    <w:rsid w:val="007D0E8C"/>
    <w:rsid w:val="007F3978"/>
    <w:rsid w:val="007F4595"/>
    <w:rsid w:val="0083424D"/>
    <w:rsid w:val="00882F69"/>
    <w:rsid w:val="008850E2"/>
    <w:rsid w:val="00887E44"/>
    <w:rsid w:val="008B438D"/>
    <w:rsid w:val="008F388E"/>
    <w:rsid w:val="00903CAD"/>
    <w:rsid w:val="009903A9"/>
    <w:rsid w:val="00996D6C"/>
    <w:rsid w:val="009C2B6A"/>
    <w:rsid w:val="009E0EFB"/>
    <w:rsid w:val="00A55311"/>
    <w:rsid w:val="00A83445"/>
    <w:rsid w:val="00B37EC2"/>
    <w:rsid w:val="00B4761B"/>
    <w:rsid w:val="00B92B0C"/>
    <w:rsid w:val="00BF2338"/>
    <w:rsid w:val="00C34FB7"/>
    <w:rsid w:val="00C37780"/>
    <w:rsid w:val="00C51BB7"/>
    <w:rsid w:val="00CB7538"/>
    <w:rsid w:val="00CC6CF0"/>
    <w:rsid w:val="00CC6E1E"/>
    <w:rsid w:val="00CC73AB"/>
    <w:rsid w:val="00CE0304"/>
    <w:rsid w:val="00D3665C"/>
    <w:rsid w:val="00D36F1E"/>
    <w:rsid w:val="00D46D6D"/>
    <w:rsid w:val="00D54CEF"/>
    <w:rsid w:val="00DA4153"/>
    <w:rsid w:val="00DB5FE7"/>
    <w:rsid w:val="00DE35B8"/>
    <w:rsid w:val="00E07AF2"/>
    <w:rsid w:val="00E56803"/>
    <w:rsid w:val="00E737E2"/>
    <w:rsid w:val="00E761E6"/>
    <w:rsid w:val="00EB357C"/>
    <w:rsid w:val="00EC7724"/>
    <w:rsid w:val="00EE4EFA"/>
    <w:rsid w:val="00EE6B28"/>
    <w:rsid w:val="00F132B8"/>
    <w:rsid w:val="00F25136"/>
    <w:rsid w:val="00F47036"/>
    <w:rsid w:val="00F525A6"/>
    <w:rsid w:val="00F71622"/>
    <w:rsid w:val="00F7472D"/>
    <w:rsid w:val="00FC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26A3"/>
  <w15:docId w15:val="{EF23090F-A118-4E56-8089-18DF9328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nl-BE" w:eastAsia="nl-BE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locked/>
    <w:rsid w:val="008B438D"/>
    <w:rPr>
      <w:color w:val="0000FF"/>
      <w:u w:val="single"/>
    </w:rPr>
  </w:style>
  <w:style w:type="character" w:styleId="Verwijzingopmerking">
    <w:name w:val="annotation reference"/>
    <w:uiPriority w:val="99"/>
    <w:semiHidden/>
    <w:unhideWhenUsed/>
    <w:locked/>
    <w:rsid w:val="005B2EA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locked/>
    <w:rsid w:val="005B2EA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link w:val="Tekstopmerking"/>
    <w:uiPriority w:val="99"/>
    <w:semiHidden/>
    <w:rsid w:val="005B2EA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locked/>
    <w:rsid w:val="005B2EA4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5B2EA4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locked/>
    <w:rsid w:val="005B2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5B2EA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locked/>
    <w:rsid w:val="00EC7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ekhouderkop">
    <w:name w:val="Boekhouder_kop"/>
    <w:basedOn w:val="Standaard"/>
    <w:link w:val="BoekhouderkopChar"/>
    <w:qFormat/>
    <w:rsid w:val="009903A9"/>
    <w:pPr>
      <w:pBdr>
        <w:bottom w:val="single" w:sz="8" w:space="1" w:color="auto"/>
      </w:pBdr>
      <w:spacing w:after="0"/>
    </w:pPr>
    <w:rPr>
      <w:rFonts w:ascii="Arial" w:hAnsi="Arial" w:cs="Arial"/>
      <w:b/>
      <w:color w:val="006600"/>
      <w:sz w:val="28"/>
      <w:szCs w:val="28"/>
    </w:rPr>
  </w:style>
  <w:style w:type="paragraph" w:customStyle="1" w:styleId="boekhoudertekst">
    <w:name w:val="boekhouder_tekst"/>
    <w:basedOn w:val="Standaard"/>
    <w:link w:val="boekhoudertekstChar"/>
    <w:qFormat/>
    <w:rsid w:val="009903A9"/>
    <w:pPr>
      <w:spacing w:before="240"/>
    </w:pPr>
    <w:rPr>
      <w:rFonts w:ascii="Arial" w:hAnsi="Arial" w:cs="Arial"/>
      <w:color w:val="000000"/>
    </w:rPr>
  </w:style>
  <w:style w:type="character" w:customStyle="1" w:styleId="BoekhouderkopChar">
    <w:name w:val="Boekhouder_kop Char"/>
    <w:basedOn w:val="Standaardalinea-lettertype"/>
    <w:link w:val="Boekhouderkop"/>
    <w:rsid w:val="009903A9"/>
    <w:rPr>
      <w:rFonts w:ascii="Arial" w:hAnsi="Arial" w:cs="Arial"/>
      <w:b/>
      <w:color w:val="006600"/>
      <w:sz w:val="28"/>
      <w:szCs w:val="28"/>
      <w:lang w:eastAsia="en-US"/>
    </w:rPr>
  </w:style>
  <w:style w:type="paragraph" w:customStyle="1" w:styleId="boekhouderlist">
    <w:name w:val="boekhouder_list"/>
    <w:basedOn w:val="Standaard"/>
    <w:link w:val="boekhouderlistChar"/>
    <w:qFormat/>
    <w:rsid w:val="009903A9"/>
    <w:pPr>
      <w:spacing w:after="0"/>
    </w:pPr>
    <w:rPr>
      <w:rFonts w:ascii="Arial" w:hAnsi="Arial" w:cs="Arial"/>
    </w:rPr>
  </w:style>
  <w:style w:type="character" w:customStyle="1" w:styleId="boekhoudertekstChar">
    <w:name w:val="boekhouder_tekst Char"/>
    <w:basedOn w:val="Standaardalinea-lettertype"/>
    <w:link w:val="boekhoudertekst"/>
    <w:rsid w:val="009903A9"/>
    <w:rPr>
      <w:rFonts w:ascii="Arial" w:hAnsi="Arial" w:cs="Arial"/>
      <w:color w:val="000000"/>
      <w:sz w:val="22"/>
      <w:szCs w:val="22"/>
      <w:lang w:eastAsia="en-US"/>
    </w:rPr>
  </w:style>
  <w:style w:type="paragraph" w:customStyle="1" w:styleId="boekhoudertekstbold">
    <w:name w:val="boekhouder_tekst_bold"/>
    <w:basedOn w:val="Standaard"/>
    <w:link w:val="boekhoudertekstboldChar"/>
    <w:qFormat/>
    <w:rsid w:val="00EE6B28"/>
    <w:pPr>
      <w:spacing w:after="0"/>
    </w:pPr>
    <w:rPr>
      <w:rFonts w:ascii="Arial" w:hAnsi="Arial" w:cs="Arial"/>
      <w:b/>
    </w:rPr>
  </w:style>
  <w:style w:type="character" w:customStyle="1" w:styleId="boekhouderlistChar">
    <w:name w:val="boekhouder_list Char"/>
    <w:basedOn w:val="Standaardalinea-lettertype"/>
    <w:link w:val="boekhouderlist"/>
    <w:rsid w:val="009903A9"/>
    <w:rPr>
      <w:rFonts w:ascii="Arial" w:hAnsi="Arial" w:cs="Arial"/>
      <w:sz w:val="22"/>
      <w:szCs w:val="22"/>
      <w:lang w:eastAsia="en-US"/>
    </w:rPr>
  </w:style>
  <w:style w:type="paragraph" w:customStyle="1" w:styleId="boekhouderadresgegevens">
    <w:name w:val="boekhouder_adresgegevens"/>
    <w:basedOn w:val="Standaard"/>
    <w:link w:val="boekhouderadresgegevensChar"/>
    <w:qFormat/>
    <w:rsid w:val="001716C4"/>
    <w:pPr>
      <w:spacing w:after="0"/>
      <w:jc w:val="right"/>
    </w:pPr>
    <w:rPr>
      <w:rFonts w:ascii="Arial" w:hAnsi="Arial" w:cs="Arial"/>
      <w:color w:val="000000"/>
    </w:rPr>
  </w:style>
  <w:style w:type="character" w:customStyle="1" w:styleId="boekhoudertekstboldChar">
    <w:name w:val="boekhouder_tekst_bold Char"/>
    <w:basedOn w:val="Standaardalinea-lettertype"/>
    <w:link w:val="boekhoudertekstbold"/>
    <w:rsid w:val="00EE6B28"/>
    <w:rPr>
      <w:rFonts w:ascii="Arial" w:hAnsi="Arial" w:cs="Arial"/>
      <w:b/>
      <w:sz w:val="22"/>
      <w:szCs w:val="22"/>
      <w:lang w:eastAsia="en-US"/>
    </w:rPr>
  </w:style>
  <w:style w:type="character" w:styleId="Tekstvantijdelijkeaanduiding">
    <w:name w:val="Placeholder Text"/>
    <w:basedOn w:val="Standaardalinea-lettertype"/>
    <w:uiPriority w:val="99"/>
    <w:semiHidden/>
    <w:locked/>
    <w:rsid w:val="00F7472D"/>
    <w:rPr>
      <w:color w:val="808080"/>
    </w:rPr>
  </w:style>
  <w:style w:type="character" w:customStyle="1" w:styleId="boekhouderadresgegevensChar">
    <w:name w:val="boekhouder_adresgegevens Char"/>
    <w:basedOn w:val="Standaardalinea-lettertype"/>
    <w:link w:val="boekhouderadresgegevens"/>
    <w:rsid w:val="001716C4"/>
    <w:rPr>
      <w:rFonts w:ascii="Arial" w:hAnsi="Arial" w:cs="Arial"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hparedae\Werkmateriaal\Design\cv's\CV-sjablonen\boekhouder\boekhouder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C0F4C-B582-4017-B683-AD78E86C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boekhouder</Template>
  <TotalTime>53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</CharactersWithSpaces>
  <SharedDoc>false</SharedDoc>
  <HLinks>
    <vt:vector size="6" baseType="variant">
      <vt:variant>
        <vt:i4>9764961</vt:i4>
      </vt:variant>
      <vt:variant>
        <vt:i4>0</vt:i4>
      </vt:variant>
      <vt:variant>
        <vt:i4>0</vt:i4>
      </vt:variant>
      <vt:variant>
        <vt:i4>5</vt:i4>
      </vt:variant>
      <vt:variant>
        <vt:lpwstr>mailto:björn.willaert@gmail.com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Tibo Koninckx</cp:lastModifiedBy>
  <cp:revision>17</cp:revision>
  <dcterms:created xsi:type="dcterms:W3CDTF">2022-05-25T12:47:00Z</dcterms:created>
  <dcterms:modified xsi:type="dcterms:W3CDTF">2022-10-27T13:15:00Z</dcterms:modified>
</cp:coreProperties>
</file>